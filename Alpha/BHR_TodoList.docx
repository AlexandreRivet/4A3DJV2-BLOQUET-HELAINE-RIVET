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975434350"/>
        <w:docPartObj>
          <w:docPartGallery w:val="Cover Pages"/>
          <w:docPartUnique/>
        </w:docPartObj>
      </w:sdtPr>
      <w:sdtEndPr/>
      <w:sdtContent>
        <w:p w:rsidR="004F3A8C" w:rsidRPr="002E3E7D" w:rsidRDefault="001C7EAC">
          <w:pPr>
            <w:rPr>
              <w:noProof/>
              <w:lang w:val="fr-FR"/>
            </w:rPr>
          </w:pPr>
          <w:r w:rsidRPr="002E3E7D">
            <w:rPr>
              <w:b/>
              <w:bCs/>
              <w:noProof/>
              <w:lang w:val="fr-FR" w:eastAsia="fr-FR"/>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Zone de texte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2115015981"/>
                                  <w:placeholder>
                                    <w:docPart w:val="AD87DC1865BB48BE86D091A356ECA710"/>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9E4CA9" w:rsidRDefault="00D73E14">
                                    <w:pPr>
                                      <w:pStyle w:val="Titre"/>
                                      <w:rPr>
                                        <w:noProof/>
                                      </w:rPr>
                                    </w:pPr>
                                    <w:r w:rsidRPr="009E4CA9">
                                      <w:rPr>
                                        <w:noProof/>
                                      </w:rPr>
                                      <w:t>BHR</w:t>
                                    </w:r>
                                  </w:p>
                                </w:sdtContent>
                              </w:sdt>
                              <w:p w:rsidR="008B057D" w:rsidRPr="00D73E14" w:rsidRDefault="00D73E14" w:rsidP="00D73E14">
                                <w:pPr>
                                  <w:pStyle w:val="Sous-titre"/>
                                  <w:numPr>
                                    <w:ilvl w:val="0"/>
                                    <w:numId w:val="0"/>
                                  </w:numPr>
                                  <w:ind w:left="72" w:right="720"/>
                                  <w:rPr>
                                    <w:sz w:val="22"/>
                                    <w:szCs w:val="22"/>
                                  </w:rPr>
                                </w:pPr>
                                <w:r w:rsidRPr="009E4CA9">
                                  <w:rPr>
                                    <w:bCs w:val="0"/>
                                    <w:caps w:val="0"/>
                                    <w:noProof/>
                                    <w:color w:val="auto"/>
                                    <w:sz w:val="22"/>
                                    <w:szCs w:val="22"/>
                                  </w:rPr>
                                  <w:t xml:space="preserve"> -</w:t>
                                </w:r>
                                <w:r w:rsidRPr="009E4CA9">
                                  <w:rPr>
                                    <w:noProof/>
                                    <w:color w:val="auto"/>
                                    <w:sz w:val="22"/>
                                    <w:szCs w:val="22"/>
                                  </w:rPr>
                                  <w:t xml:space="preserve"> Brotherhood rushers : Projet Unity 2014-2015</w:t>
                                </w:r>
                              </w:p>
                              <w:p w:rsidR="001C7EAC" w:rsidRPr="009E4CA9" w:rsidRDefault="001C7EAC" w:rsidP="008B057D">
                                <w:pPr>
                                  <w:pStyle w:val="Sommaire"/>
                                  <w:spacing w:after="600"/>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HbW1RuIAgAAbwUAAA4AAAAAAAAAAAAAAAAALgIAAGRycy9lMm9Eb2MueG1sUEsBAi0AFAAGAAgA&#10;AAAhAF477+PdAAAABgEAAA8AAAAAAAAAAAAAAAAA4gQAAGRycy9kb3ducmV2LnhtbFBLBQYAAAAA&#10;BAAEAPMAAADsBQAAAAA=&#10;" o:allowoverlap="f" filled="f" stroked="f" strokeweight=".5pt">
                    <v:textbox inset="0,0,0,0">
                      <w:txbxContent>
                        <w:sdt>
                          <w:sdtPr>
                            <w:rPr>
                              <w:noProof/>
                            </w:rPr>
                            <w:alias w:val="Titre"/>
                            <w:tag w:val=""/>
                            <w:id w:val="2115015981"/>
                            <w:placeholder>
                              <w:docPart w:val="AD87DC1865BB48BE86D091A356ECA710"/>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9E4CA9" w:rsidRDefault="00D73E14">
                              <w:pPr>
                                <w:pStyle w:val="Titre"/>
                                <w:rPr>
                                  <w:noProof/>
                                </w:rPr>
                              </w:pPr>
                              <w:r w:rsidRPr="009E4CA9">
                                <w:rPr>
                                  <w:noProof/>
                                </w:rPr>
                                <w:t>BHR</w:t>
                              </w:r>
                            </w:p>
                          </w:sdtContent>
                        </w:sdt>
                        <w:p w:rsidR="008B057D" w:rsidRPr="00D73E14" w:rsidRDefault="00D73E14" w:rsidP="00D73E14">
                          <w:pPr>
                            <w:pStyle w:val="Sous-titre"/>
                            <w:numPr>
                              <w:ilvl w:val="0"/>
                              <w:numId w:val="0"/>
                            </w:numPr>
                            <w:ind w:left="72" w:right="720"/>
                            <w:rPr>
                              <w:sz w:val="22"/>
                              <w:szCs w:val="22"/>
                            </w:rPr>
                          </w:pPr>
                          <w:r w:rsidRPr="009E4CA9">
                            <w:rPr>
                              <w:bCs w:val="0"/>
                              <w:caps w:val="0"/>
                              <w:noProof/>
                              <w:color w:val="auto"/>
                              <w:sz w:val="22"/>
                              <w:szCs w:val="22"/>
                            </w:rPr>
                            <w:t xml:space="preserve"> -</w:t>
                          </w:r>
                          <w:r w:rsidRPr="009E4CA9">
                            <w:rPr>
                              <w:noProof/>
                              <w:color w:val="auto"/>
                              <w:sz w:val="22"/>
                              <w:szCs w:val="22"/>
                            </w:rPr>
                            <w:t xml:space="preserve"> Brotherhood rushers : Projet Unity 2014-2015</w:t>
                          </w:r>
                        </w:p>
                        <w:p w:rsidR="001C7EAC" w:rsidRPr="009E4CA9" w:rsidRDefault="001C7EAC" w:rsidP="008B057D">
                          <w:pPr>
                            <w:pStyle w:val="Sommaire"/>
                            <w:spacing w:after="600"/>
                            <w:rPr>
                              <w:noProof/>
                            </w:rPr>
                          </w:pPr>
                        </w:p>
                      </w:txbxContent>
                    </v:textbox>
                    <w10:wrap anchorx="page" anchory="margin"/>
                  </v:shape>
                </w:pict>
              </mc:Fallback>
            </mc:AlternateContent>
          </w:r>
          <w:r w:rsidRPr="002E3E7D">
            <w:rPr>
              <w:b/>
              <w:bCs/>
              <w:noProof/>
              <w:lang w:val="fr-FR" w:eastAsia="fr-FR"/>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Pr="006E4111" w:rsidRDefault="00E8763B">
                                <w:pPr>
                                  <w:pStyle w:val="Organisation"/>
                                  <w:rPr>
                                    <w:noProof/>
                                    <w:lang w:val="fr-FR"/>
                                  </w:rPr>
                                </w:pPr>
                                <w:sdt>
                                  <w:sdtPr>
                                    <w:rPr>
                                      <w:noProof/>
                                      <w:lang w:val="fr-FR"/>
                                    </w:rPr>
                                    <w:alias w:val="Société"/>
                                    <w:tag w:val=""/>
                                    <w:id w:val="1735350181"/>
                                    <w:dataBinding w:prefixMappings="xmlns:ns0='http://schemas.openxmlformats.org/officeDocument/2006/extended-properties' " w:xpath="/ns0:Properties[1]/ns0:Company[1]" w:storeItemID="{6668398D-A668-4E3E-A5EB-62B293D839F1}"/>
                                    <w:text/>
                                  </w:sdtPr>
                                  <w:sdtEndPr/>
                                  <w:sdtContent>
                                    <w:r w:rsidR="00D73E14">
                                      <w:rPr>
                                        <w:noProof/>
                                        <w:lang w:val="fr-FR"/>
                                      </w:rPr>
                                      <w:t>ESGI</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1C7EAC" w:rsidRPr="006E4111">
                                  <w:trPr>
                                    <w:trHeight w:hRule="exact" w:val="144"/>
                                    <w:jc w:val="right"/>
                                  </w:trPr>
                                  <w:tc>
                                    <w:tcPr>
                                      <w:tcW w:w="1666" w:type="pct"/>
                                    </w:tcPr>
                                    <w:p w:rsidR="001C7EAC" w:rsidRPr="006E4111" w:rsidRDefault="001C7EAC">
                                      <w:pPr>
                                        <w:rPr>
                                          <w:noProof/>
                                          <w:lang w:val="fr-FR"/>
                                        </w:rPr>
                                      </w:pPr>
                                    </w:p>
                                  </w:tc>
                                  <w:tc>
                                    <w:tcPr>
                                      <w:tcW w:w="1667" w:type="pct"/>
                                    </w:tcPr>
                                    <w:p w:rsidR="001C7EAC" w:rsidRPr="006E4111" w:rsidRDefault="001C7EAC">
                                      <w:pPr>
                                        <w:rPr>
                                          <w:noProof/>
                                          <w:lang w:val="fr-FR"/>
                                        </w:rPr>
                                      </w:pPr>
                                    </w:p>
                                  </w:tc>
                                  <w:tc>
                                    <w:tcPr>
                                      <w:tcW w:w="1667" w:type="pct"/>
                                    </w:tcPr>
                                    <w:p w:rsidR="001C7EAC" w:rsidRPr="006E4111" w:rsidRDefault="001C7EAC">
                                      <w:pPr>
                                        <w:rPr>
                                          <w:noProof/>
                                          <w:lang w:val="fr-FR"/>
                                        </w:rPr>
                                      </w:pPr>
                                    </w:p>
                                  </w:tc>
                                </w:tr>
                                <w:tr w:rsidR="001C7EAC" w:rsidRPr="006E4111">
                                  <w:trPr>
                                    <w:jc w:val="right"/>
                                  </w:trPr>
                                  <w:tc>
                                    <w:tcPr>
                                      <w:tcW w:w="1666" w:type="pct"/>
                                      <w:tcMar>
                                        <w:bottom w:w="144" w:type="dxa"/>
                                      </w:tcMar>
                                    </w:tcPr>
                                    <w:p w:rsidR="001C7EAC" w:rsidRPr="006E4111" w:rsidRDefault="00D73E14" w:rsidP="00D73E14">
                                      <w:pPr>
                                        <w:pStyle w:val="Pieddepage"/>
                                        <w:ind w:left="0"/>
                                        <w:rPr>
                                          <w:noProof/>
                                          <w:lang w:val="fr-FR"/>
                                        </w:rPr>
                                      </w:pPr>
                                      <w:r>
                                        <w:rPr>
                                          <w:noProof/>
                                          <w:lang w:val="fr-FR"/>
                                        </w:rPr>
                                        <w:t>BLOQUET Pierre / HELAINE Maxime / RIVET Alexandre</w:t>
                                      </w:r>
                                    </w:p>
                                  </w:tc>
                                  <w:sdt>
                                    <w:sdtPr>
                                      <w:rPr>
                                        <w:noProof/>
                                        <w:lang w:val="fr-FR"/>
                                      </w:rPr>
                                      <w:alias w:val="Adresse"/>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1C7EAC" w:rsidRPr="006E4111" w:rsidRDefault="00D73E14" w:rsidP="00D73E14">
                                          <w:pPr>
                                            <w:pStyle w:val="Pieddepage"/>
                                            <w:rPr>
                                              <w:noProof/>
                                              <w:lang w:val="fr-FR"/>
                                            </w:rPr>
                                          </w:pPr>
                                          <w:r>
                                            <w:rPr>
                                              <w:noProof/>
                                              <w:lang w:val="fr-FR"/>
                                            </w:rPr>
                                            <w:t xml:space="preserve">     </w:t>
                                          </w:r>
                                        </w:p>
                                      </w:tc>
                                    </w:sdtContent>
                                  </w:sdt>
                                  <w:tc>
                                    <w:tcPr>
                                      <w:tcW w:w="1667" w:type="pct"/>
                                      <w:tcMar>
                                        <w:bottom w:w="144" w:type="dxa"/>
                                      </w:tcMar>
                                    </w:tcPr>
                                    <w:p w:rsidR="001C7EAC" w:rsidRPr="006E4111" w:rsidRDefault="001C7EAC">
                                      <w:pPr>
                                        <w:pStyle w:val="Pieddepage"/>
                                        <w:rPr>
                                          <w:noProof/>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DloR1QiAIAAHYFAAAOAAAAAAAAAAAAAAAAAC4CAABkcnMvZTJvRG9jLnhtbFBLAQItABQABgAI&#10;AAAAIQA1wNoH3gAAAAYBAAAPAAAAAAAAAAAAAAAAAOIEAABkcnMvZG93bnJldi54bWxQSwUGAAAA&#10;AAQABADzAAAA7QUAAAAA&#10;" o:allowoverlap="f" filled="f" stroked="f" strokeweight=".5pt">
                    <v:textbox inset="0,0,0,0">
                      <w:txbxContent>
                        <w:p w:rsidR="001C7EAC" w:rsidRPr="006E4111" w:rsidRDefault="00E8763B">
                          <w:pPr>
                            <w:pStyle w:val="Organisation"/>
                            <w:rPr>
                              <w:noProof/>
                              <w:lang w:val="fr-FR"/>
                            </w:rPr>
                          </w:pPr>
                          <w:sdt>
                            <w:sdtPr>
                              <w:rPr>
                                <w:noProof/>
                                <w:lang w:val="fr-FR"/>
                              </w:rPr>
                              <w:alias w:val="Société"/>
                              <w:tag w:val=""/>
                              <w:id w:val="1735350181"/>
                              <w:dataBinding w:prefixMappings="xmlns:ns0='http://schemas.openxmlformats.org/officeDocument/2006/extended-properties' " w:xpath="/ns0:Properties[1]/ns0:Company[1]" w:storeItemID="{6668398D-A668-4E3E-A5EB-62B293D839F1}"/>
                              <w:text/>
                            </w:sdtPr>
                            <w:sdtEndPr/>
                            <w:sdtContent>
                              <w:r w:rsidR="00D73E14">
                                <w:rPr>
                                  <w:noProof/>
                                  <w:lang w:val="fr-FR"/>
                                </w:rPr>
                                <w:t>ESGI</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1C7EAC" w:rsidRPr="006E4111">
                            <w:trPr>
                              <w:trHeight w:hRule="exact" w:val="144"/>
                              <w:jc w:val="right"/>
                            </w:trPr>
                            <w:tc>
                              <w:tcPr>
                                <w:tcW w:w="1666" w:type="pct"/>
                              </w:tcPr>
                              <w:p w:rsidR="001C7EAC" w:rsidRPr="006E4111" w:rsidRDefault="001C7EAC">
                                <w:pPr>
                                  <w:rPr>
                                    <w:noProof/>
                                    <w:lang w:val="fr-FR"/>
                                  </w:rPr>
                                </w:pPr>
                              </w:p>
                            </w:tc>
                            <w:tc>
                              <w:tcPr>
                                <w:tcW w:w="1667" w:type="pct"/>
                              </w:tcPr>
                              <w:p w:rsidR="001C7EAC" w:rsidRPr="006E4111" w:rsidRDefault="001C7EAC">
                                <w:pPr>
                                  <w:rPr>
                                    <w:noProof/>
                                    <w:lang w:val="fr-FR"/>
                                  </w:rPr>
                                </w:pPr>
                              </w:p>
                            </w:tc>
                            <w:tc>
                              <w:tcPr>
                                <w:tcW w:w="1667" w:type="pct"/>
                              </w:tcPr>
                              <w:p w:rsidR="001C7EAC" w:rsidRPr="006E4111" w:rsidRDefault="001C7EAC">
                                <w:pPr>
                                  <w:rPr>
                                    <w:noProof/>
                                    <w:lang w:val="fr-FR"/>
                                  </w:rPr>
                                </w:pPr>
                              </w:p>
                            </w:tc>
                          </w:tr>
                          <w:tr w:rsidR="001C7EAC" w:rsidRPr="006E4111">
                            <w:trPr>
                              <w:jc w:val="right"/>
                            </w:trPr>
                            <w:tc>
                              <w:tcPr>
                                <w:tcW w:w="1666" w:type="pct"/>
                                <w:tcMar>
                                  <w:bottom w:w="144" w:type="dxa"/>
                                </w:tcMar>
                              </w:tcPr>
                              <w:p w:rsidR="001C7EAC" w:rsidRPr="006E4111" w:rsidRDefault="00D73E14" w:rsidP="00D73E14">
                                <w:pPr>
                                  <w:pStyle w:val="Pieddepage"/>
                                  <w:ind w:left="0"/>
                                  <w:rPr>
                                    <w:noProof/>
                                    <w:lang w:val="fr-FR"/>
                                  </w:rPr>
                                </w:pPr>
                                <w:r>
                                  <w:rPr>
                                    <w:noProof/>
                                    <w:lang w:val="fr-FR"/>
                                  </w:rPr>
                                  <w:t>BLOQUET Pierre / HELAINE Maxime / RIVET Alexandre</w:t>
                                </w:r>
                              </w:p>
                            </w:tc>
                            <w:sdt>
                              <w:sdtPr>
                                <w:rPr>
                                  <w:noProof/>
                                  <w:lang w:val="fr-FR"/>
                                </w:rPr>
                                <w:alias w:val="Adresse"/>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1C7EAC" w:rsidRPr="006E4111" w:rsidRDefault="00D73E14" w:rsidP="00D73E14">
                                    <w:pPr>
                                      <w:pStyle w:val="Pieddepage"/>
                                      <w:rPr>
                                        <w:noProof/>
                                        <w:lang w:val="fr-FR"/>
                                      </w:rPr>
                                    </w:pPr>
                                    <w:r>
                                      <w:rPr>
                                        <w:noProof/>
                                        <w:lang w:val="fr-FR"/>
                                      </w:rPr>
                                      <w:t xml:space="preserve">     </w:t>
                                    </w:r>
                                  </w:p>
                                </w:tc>
                              </w:sdtContent>
                            </w:sdt>
                            <w:tc>
                              <w:tcPr>
                                <w:tcW w:w="1667" w:type="pct"/>
                                <w:tcMar>
                                  <w:bottom w:w="144" w:type="dxa"/>
                                </w:tcMar>
                              </w:tcPr>
                              <w:p w:rsidR="001C7EAC" w:rsidRPr="006E4111" w:rsidRDefault="001C7EAC">
                                <w:pPr>
                                  <w:pStyle w:val="Pieddepage"/>
                                  <w:rPr>
                                    <w:noProof/>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v:textbox>
                    <w10:wrap type="square" anchorx="page" anchory="margin"/>
                  </v:shape>
                </w:pict>
              </mc:Fallback>
            </mc:AlternateContent>
          </w:r>
        </w:p>
        <w:p w:rsidR="004F3A8C" w:rsidRPr="002E3E7D" w:rsidRDefault="001C7EAC">
          <w:pPr>
            <w:rPr>
              <w:b/>
              <w:bCs/>
              <w:noProof/>
              <w:lang w:val="fr-FR"/>
            </w:rPr>
          </w:pPr>
          <w:r w:rsidRPr="002E3E7D">
            <w:rPr>
              <w:noProof/>
              <w:lang w:val="fr-FR"/>
            </w:rPr>
            <w:br w:type="page"/>
          </w:r>
        </w:p>
      </w:sdtContent>
    </w:sdt>
    <w:sdt>
      <w:sdtPr>
        <w:rPr>
          <w:rFonts w:asciiTheme="minorHAnsi" w:eastAsiaTheme="minorHAnsi" w:hAnsiTheme="minorHAnsi" w:cstheme="minorBidi"/>
          <w:b w:val="0"/>
          <w:bCs w:val="0"/>
          <w:color w:val="404040" w:themeColor="text1" w:themeTint="BF"/>
          <w:kern w:val="0"/>
          <w:sz w:val="20"/>
          <w:lang w:val="fr-FR"/>
        </w:rPr>
        <w:id w:val="890005489"/>
        <w:docPartObj>
          <w:docPartGallery w:val="Table of Contents"/>
          <w:docPartUnique/>
        </w:docPartObj>
      </w:sdtPr>
      <w:sdtEndPr>
        <w:rPr>
          <w:lang w:val="en-US"/>
        </w:rPr>
      </w:sdtEndPr>
      <w:sdtContent>
        <w:p w:rsidR="00AA753C" w:rsidRDefault="00AA753C">
          <w:pPr>
            <w:pStyle w:val="En-ttedetabledesmatires"/>
          </w:pPr>
          <w:r>
            <w:rPr>
              <w:lang w:val="fr-FR"/>
            </w:rPr>
            <w:t>Table des matières</w:t>
          </w:r>
        </w:p>
        <w:p w:rsidR="00AA753C" w:rsidRDefault="00AA753C">
          <w:pPr>
            <w:pStyle w:val="TM1"/>
            <w:rPr>
              <w:rFonts w:eastAsiaTheme="minorEastAsia"/>
              <w:color w:val="auto"/>
              <w:kern w:val="0"/>
              <w:sz w:val="22"/>
              <w:szCs w:val="22"/>
              <w:lang w:val="fr-FR" w:eastAsia="fr-FR"/>
            </w:rPr>
          </w:pPr>
          <w:r>
            <w:fldChar w:fldCharType="begin"/>
          </w:r>
          <w:r>
            <w:instrText xml:space="preserve"> TOC \o "1-3" \h \z \u </w:instrText>
          </w:r>
          <w:r>
            <w:fldChar w:fldCharType="separate"/>
          </w:r>
          <w:hyperlink w:anchor="_Toc406532125" w:history="1">
            <w:r w:rsidRPr="001016CC">
              <w:rPr>
                <w:rStyle w:val="Lienhypertexte"/>
                <w:lang w:val="fr-FR"/>
              </w:rPr>
              <w:t>Guide d’utilisation</w:t>
            </w:r>
            <w:r>
              <w:rPr>
                <w:webHidden/>
              </w:rPr>
              <w:tab/>
            </w:r>
            <w:r>
              <w:rPr>
                <w:webHidden/>
              </w:rPr>
              <w:fldChar w:fldCharType="begin"/>
            </w:r>
            <w:r>
              <w:rPr>
                <w:webHidden/>
              </w:rPr>
              <w:instrText xml:space="preserve"> PAGEREF _Toc406532125 \h </w:instrText>
            </w:r>
            <w:r>
              <w:rPr>
                <w:webHidden/>
              </w:rPr>
            </w:r>
            <w:r>
              <w:rPr>
                <w:webHidden/>
              </w:rPr>
              <w:fldChar w:fldCharType="separate"/>
            </w:r>
            <w:r>
              <w:rPr>
                <w:webHidden/>
              </w:rPr>
              <w:t>1</w:t>
            </w:r>
            <w:r>
              <w:rPr>
                <w:webHidden/>
              </w:rPr>
              <w:fldChar w:fldCharType="end"/>
            </w:r>
          </w:hyperlink>
        </w:p>
        <w:p w:rsidR="00AA753C" w:rsidRDefault="00E8763B">
          <w:pPr>
            <w:pStyle w:val="TM2"/>
            <w:tabs>
              <w:tab w:val="right" w:leader="underscore" w:pos="8414"/>
            </w:tabs>
            <w:rPr>
              <w:rFonts w:eastAsiaTheme="minorEastAsia"/>
              <w:noProof/>
              <w:color w:val="auto"/>
              <w:sz w:val="22"/>
              <w:szCs w:val="22"/>
              <w:lang w:val="fr-FR" w:eastAsia="fr-FR"/>
            </w:rPr>
          </w:pPr>
          <w:hyperlink w:anchor="_Toc406532126" w:history="1">
            <w:r w:rsidR="00AA753C" w:rsidRPr="001016CC">
              <w:rPr>
                <w:rStyle w:val="Lienhypertexte"/>
                <w:noProof/>
                <w:lang w:val="fr-FR"/>
              </w:rPr>
              <w:t>Menu principal</w:t>
            </w:r>
            <w:r w:rsidR="00AA753C">
              <w:rPr>
                <w:noProof/>
                <w:webHidden/>
              </w:rPr>
              <w:tab/>
            </w:r>
            <w:r w:rsidR="00AA753C">
              <w:rPr>
                <w:noProof/>
                <w:webHidden/>
              </w:rPr>
              <w:fldChar w:fldCharType="begin"/>
            </w:r>
            <w:r w:rsidR="00AA753C">
              <w:rPr>
                <w:noProof/>
                <w:webHidden/>
              </w:rPr>
              <w:instrText xml:space="preserve"> PAGEREF _Toc406532126 \h </w:instrText>
            </w:r>
            <w:r w:rsidR="00AA753C">
              <w:rPr>
                <w:noProof/>
                <w:webHidden/>
              </w:rPr>
            </w:r>
            <w:r w:rsidR="00AA753C">
              <w:rPr>
                <w:noProof/>
                <w:webHidden/>
              </w:rPr>
              <w:fldChar w:fldCharType="separate"/>
            </w:r>
            <w:r w:rsidR="00AA753C">
              <w:rPr>
                <w:noProof/>
                <w:webHidden/>
              </w:rPr>
              <w:t>1</w:t>
            </w:r>
            <w:r w:rsidR="00AA753C">
              <w:rPr>
                <w:noProof/>
                <w:webHidden/>
              </w:rPr>
              <w:fldChar w:fldCharType="end"/>
            </w:r>
          </w:hyperlink>
        </w:p>
        <w:p w:rsidR="00AA753C" w:rsidRDefault="00E8763B">
          <w:pPr>
            <w:pStyle w:val="TM2"/>
            <w:tabs>
              <w:tab w:val="right" w:leader="underscore" w:pos="8414"/>
            </w:tabs>
            <w:rPr>
              <w:rFonts w:eastAsiaTheme="minorEastAsia"/>
              <w:noProof/>
              <w:color w:val="auto"/>
              <w:sz w:val="22"/>
              <w:szCs w:val="22"/>
              <w:lang w:val="fr-FR" w:eastAsia="fr-FR"/>
            </w:rPr>
          </w:pPr>
          <w:hyperlink w:anchor="_Toc406532127" w:history="1">
            <w:r w:rsidR="00AA753C" w:rsidRPr="001016CC">
              <w:rPr>
                <w:rStyle w:val="Lienhypertexte"/>
                <w:noProof/>
                <w:lang w:val="fr-FR"/>
              </w:rPr>
              <w:t>Présentation du but du jeu</w:t>
            </w:r>
            <w:r w:rsidR="00AA753C">
              <w:rPr>
                <w:noProof/>
                <w:webHidden/>
              </w:rPr>
              <w:tab/>
            </w:r>
            <w:r w:rsidR="00AA753C">
              <w:rPr>
                <w:noProof/>
                <w:webHidden/>
              </w:rPr>
              <w:fldChar w:fldCharType="begin"/>
            </w:r>
            <w:r w:rsidR="00AA753C">
              <w:rPr>
                <w:noProof/>
                <w:webHidden/>
              </w:rPr>
              <w:instrText xml:space="preserve"> PAGEREF _Toc406532127 \h </w:instrText>
            </w:r>
            <w:r w:rsidR="00AA753C">
              <w:rPr>
                <w:noProof/>
                <w:webHidden/>
              </w:rPr>
            </w:r>
            <w:r w:rsidR="00AA753C">
              <w:rPr>
                <w:noProof/>
                <w:webHidden/>
              </w:rPr>
              <w:fldChar w:fldCharType="separate"/>
            </w:r>
            <w:r w:rsidR="00AA753C">
              <w:rPr>
                <w:noProof/>
                <w:webHidden/>
              </w:rPr>
              <w:t>2</w:t>
            </w:r>
            <w:r w:rsidR="00AA753C">
              <w:rPr>
                <w:noProof/>
                <w:webHidden/>
              </w:rPr>
              <w:fldChar w:fldCharType="end"/>
            </w:r>
          </w:hyperlink>
        </w:p>
        <w:p w:rsidR="00AA753C" w:rsidRDefault="00E8763B">
          <w:pPr>
            <w:pStyle w:val="TM2"/>
            <w:tabs>
              <w:tab w:val="right" w:leader="underscore" w:pos="8414"/>
            </w:tabs>
            <w:rPr>
              <w:rFonts w:eastAsiaTheme="minorEastAsia"/>
              <w:noProof/>
              <w:color w:val="auto"/>
              <w:sz w:val="22"/>
              <w:szCs w:val="22"/>
              <w:lang w:val="fr-FR" w:eastAsia="fr-FR"/>
            </w:rPr>
          </w:pPr>
          <w:hyperlink w:anchor="_Toc406532128" w:history="1">
            <w:r w:rsidR="00AA753C" w:rsidRPr="001016CC">
              <w:rPr>
                <w:rStyle w:val="Lienhypertexte"/>
                <w:noProof/>
                <w:lang w:val="fr-FR"/>
              </w:rPr>
              <w:t>Contôles</w:t>
            </w:r>
            <w:r w:rsidR="00AA753C">
              <w:rPr>
                <w:noProof/>
                <w:webHidden/>
              </w:rPr>
              <w:tab/>
            </w:r>
            <w:r w:rsidR="00AA753C">
              <w:rPr>
                <w:noProof/>
                <w:webHidden/>
              </w:rPr>
              <w:fldChar w:fldCharType="begin"/>
            </w:r>
            <w:r w:rsidR="00AA753C">
              <w:rPr>
                <w:noProof/>
                <w:webHidden/>
              </w:rPr>
              <w:instrText xml:space="preserve"> PAGEREF _Toc406532128 \h </w:instrText>
            </w:r>
            <w:r w:rsidR="00AA753C">
              <w:rPr>
                <w:noProof/>
                <w:webHidden/>
              </w:rPr>
            </w:r>
            <w:r w:rsidR="00AA753C">
              <w:rPr>
                <w:noProof/>
                <w:webHidden/>
              </w:rPr>
              <w:fldChar w:fldCharType="separate"/>
            </w:r>
            <w:r w:rsidR="00AA753C">
              <w:rPr>
                <w:noProof/>
                <w:webHidden/>
              </w:rPr>
              <w:t>3</w:t>
            </w:r>
            <w:r w:rsidR="00AA753C">
              <w:rPr>
                <w:noProof/>
                <w:webHidden/>
              </w:rPr>
              <w:fldChar w:fldCharType="end"/>
            </w:r>
          </w:hyperlink>
        </w:p>
        <w:p w:rsidR="00AA753C" w:rsidRDefault="00E8763B">
          <w:pPr>
            <w:pStyle w:val="TM1"/>
            <w:rPr>
              <w:rFonts w:eastAsiaTheme="minorEastAsia"/>
              <w:color w:val="auto"/>
              <w:kern w:val="0"/>
              <w:sz w:val="22"/>
              <w:szCs w:val="22"/>
              <w:lang w:val="fr-FR" w:eastAsia="fr-FR"/>
            </w:rPr>
          </w:pPr>
          <w:hyperlink w:anchor="_Toc406532129" w:history="1">
            <w:r w:rsidR="00AA753C" w:rsidRPr="001016CC">
              <w:rPr>
                <w:rStyle w:val="Lienhypertexte"/>
                <w:lang w:val="fr-FR"/>
              </w:rPr>
              <w:t>TODO LIST</w:t>
            </w:r>
            <w:r w:rsidR="00AA753C">
              <w:rPr>
                <w:webHidden/>
              </w:rPr>
              <w:tab/>
            </w:r>
            <w:r w:rsidR="00AA753C">
              <w:rPr>
                <w:webHidden/>
              </w:rPr>
              <w:fldChar w:fldCharType="begin"/>
            </w:r>
            <w:r w:rsidR="00AA753C">
              <w:rPr>
                <w:webHidden/>
              </w:rPr>
              <w:instrText xml:space="preserve"> PAGEREF _Toc406532129 \h </w:instrText>
            </w:r>
            <w:r w:rsidR="00AA753C">
              <w:rPr>
                <w:webHidden/>
              </w:rPr>
            </w:r>
            <w:r w:rsidR="00AA753C">
              <w:rPr>
                <w:webHidden/>
              </w:rPr>
              <w:fldChar w:fldCharType="separate"/>
            </w:r>
            <w:r w:rsidR="00AA753C">
              <w:rPr>
                <w:webHidden/>
              </w:rPr>
              <w:t>4</w:t>
            </w:r>
            <w:r w:rsidR="00AA753C">
              <w:rPr>
                <w:webHidden/>
              </w:rPr>
              <w:fldChar w:fldCharType="end"/>
            </w:r>
          </w:hyperlink>
        </w:p>
        <w:p w:rsidR="00AA753C" w:rsidRDefault="00AA753C">
          <w:r>
            <w:rPr>
              <w:b/>
              <w:bCs/>
            </w:rPr>
            <w:fldChar w:fldCharType="end"/>
          </w:r>
        </w:p>
      </w:sdtContent>
    </w:sdt>
    <w:p w:rsidR="004F3A8C" w:rsidRPr="002E3E7D" w:rsidRDefault="004F3A8C">
      <w:pPr>
        <w:rPr>
          <w:noProof/>
          <w:lang w:val="fr-FR"/>
        </w:rPr>
      </w:pPr>
    </w:p>
    <w:p w:rsidR="004F3A8C" w:rsidRPr="002E3E7D" w:rsidRDefault="004F3A8C">
      <w:pPr>
        <w:rPr>
          <w:noProof/>
          <w:lang w:val="fr-FR"/>
        </w:rPr>
        <w:sectPr w:rsidR="004F3A8C" w:rsidRPr="002E3E7D">
          <w:headerReference w:type="default" r:id="rId10"/>
          <w:pgSz w:w="12240" w:h="15840" w:code="1"/>
          <w:pgMar w:top="1080" w:right="720" w:bottom="720" w:left="3096" w:header="1080" w:footer="720" w:gutter="0"/>
          <w:pgNumType w:fmt="lowerRoman" w:start="0"/>
          <w:cols w:space="708"/>
          <w:titlePg/>
          <w:docGrid w:linePitch="360"/>
        </w:sectPr>
      </w:pPr>
    </w:p>
    <w:bookmarkStart w:id="0" w:name="_Toc406532125"/>
    <w:p w:rsidR="004F3A8C" w:rsidRPr="002E3E7D" w:rsidRDefault="001C7EAC">
      <w:pPr>
        <w:pStyle w:val="Titre1"/>
        <w:rPr>
          <w:noProof/>
          <w:lang w:val="fr-FR"/>
        </w:rPr>
      </w:pPr>
      <w:r w:rsidRPr="002E3E7D">
        <w:rPr>
          <w:noProof/>
          <w:lang w:val="fr-FR" w:eastAsia="fr-FR"/>
        </w:rPr>
        <w:lastRenderedPageBreak/>
        <mc:AlternateContent>
          <mc:Choice Requires="wps">
            <w:drawing>
              <wp:anchor distT="0" distB="2743200" distL="182880" distR="182880" simplePos="0" relativeHeight="251659264" behindDoc="0" locked="0" layoutInCell="1" allowOverlap="1" wp14:anchorId="5875C18B" wp14:editId="388EE82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Default="001C7EAC">
                            <w:pPr>
                              <w:pStyle w:val="Citation"/>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875C18B" id="Zone de texte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" filled="f" stroked="f" strokeweight=".5pt">
                <v:textbox inset="3.6pt,0,3.6pt,0">
                  <w:txbxContent>
                    <w:p w:rsidR="001C7EAC" w:rsidRDefault="001C7EAC">
                      <w:pPr>
                        <w:pStyle w:val="Citation"/>
                      </w:pPr>
                    </w:p>
                  </w:txbxContent>
                </v:textbox>
                <w10:wrap type="square" side="largest" anchorx="page" anchory="margin"/>
              </v:shape>
            </w:pict>
          </mc:Fallback>
        </mc:AlternateContent>
      </w:r>
      <w:r w:rsidR="00DD4A71">
        <w:rPr>
          <w:noProof/>
          <w:lang w:val="fr-FR"/>
        </w:rPr>
        <w:t>Guide d’utilisation</w:t>
      </w:r>
      <w:bookmarkEnd w:id="0"/>
    </w:p>
    <w:p w:rsidR="004F3A8C" w:rsidRPr="002E3E7D" w:rsidRDefault="00DD4A71">
      <w:pPr>
        <w:pStyle w:val="Titre2"/>
        <w:rPr>
          <w:noProof/>
          <w:lang w:val="fr-FR"/>
        </w:rPr>
      </w:pPr>
      <w:bookmarkStart w:id="1" w:name="_Toc406532126"/>
      <w:r>
        <w:rPr>
          <w:noProof/>
          <w:lang w:val="fr-FR"/>
        </w:rPr>
        <w:t>Menu principal</w:t>
      </w:r>
      <w:bookmarkEnd w:id="1"/>
    </w:p>
    <w:p w:rsidR="003202E2" w:rsidRDefault="003202E2" w:rsidP="003202E2">
      <w:pPr>
        <w:jc w:val="center"/>
        <w:rPr>
          <w:noProof/>
          <w:lang w:val="fr-FR"/>
        </w:rPr>
      </w:pPr>
      <w:r>
        <w:rPr>
          <w:noProof/>
          <w:lang w:val="fr-FR" w:eastAsia="fr-FR"/>
        </w:rPr>
        <w:drawing>
          <wp:inline distT="0" distB="0" distL="0" distR="0" wp14:anchorId="5D6E221F" wp14:editId="651FF14D">
            <wp:extent cx="3314700" cy="432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4324350"/>
                    </a:xfrm>
                    <a:prstGeom prst="rect">
                      <a:avLst/>
                    </a:prstGeom>
                    <a:ln>
                      <a:noFill/>
                    </a:ln>
                    <a:effectLst>
                      <a:softEdge rad="112500"/>
                    </a:effectLst>
                  </pic:spPr>
                </pic:pic>
              </a:graphicData>
            </a:graphic>
          </wp:inline>
        </w:drawing>
      </w:r>
    </w:p>
    <w:p w:rsidR="003202E2" w:rsidRDefault="003202E2" w:rsidP="003202E2">
      <w:pPr>
        <w:pStyle w:val="Paragraphedeliste"/>
        <w:numPr>
          <w:ilvl w:val="0"/>
          <w:numId w:val="8"/>
        </w:numPr>
        <w:rPr>
          <w:noProof/>
          <w:lang w:val="fr-FR"/>
        </w:rPr>
      </w:pPr>
      <w:r>
        <w:rPr>
          <w:noProof/>
          <w:lang w:val="fr-FR"/>
        </w:rPr>
        <w:t>Play : Lance le vrai mode de jeu multijoueur en réseau</w:t>
      </w:r>
    </w:p>
    <w:p w:rsidR="003202E2" w:rsidRDefault="003202E2" w:rsidP="003202E2">
      <w:pPr>
        <w:pStyle w:val="Paragraphedeliste"/>
        <w:numPr>
          <w:ilvl w:val="0"/>
          <w:numId w:val="8"/>
        </w:numPr>
        <w:rPr>
          <w:noProof/>
          <w:lang w:val="fr-FR"/>
        </w:rPr>
      </w:pPr>
      <w:r>
        <w:rPr>
          <w:noProof/>
          <w:lang w:val="fr-FR"/>
        </w:rPr>
        <w:t>Alpha : Level Test : Permet de lancer le jeu en solo afin de juste tester le GamePlay</w:t>
      </w:r>
    </w:p>
    <w:p w:rsidR="00B34E9C" w:rsidRDefault="00B34E9C" w:rsidP="00B34E9C">
      <w:pPr>
        <w:jc w:val="center"/>
        <w:rPr>
          <w:noProof/>
          <w:lang w:val="fr-FR"/>
        </w:rPr>
      </w:pPr>
      <w:r>
        <w:rPr>
          <w:noProof/>
          <w:lang w:val="fr-FR" w:eastAsia="fr-FR"/>
        </w:rPr>
        <w:lastRenderedPageBreak/>
        <w:drawing>
          <wp:inline distT="0" distB="0" distL="0" distR="0" wp14:anchorId="15790259" wp14:editId="5E5BCEF8">
            <wp:extent cx="5343525" cy="3276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ln>
                      <a:noFill/>
                    </a:ln>
                    <a:effectLst>
                      <a:softEdge rad="112500"/>
                    </a:effectLst>
                  </pic:spPr>
                </pic:pic>
              </a:graphicData>
            </a:graphic>
          </wp:inline>
        </w:drawing>
      </w:r>
    </w:p>
    <w:p w:rsidR="00B34E9C" w:rsidRPr="00B34E9C" w:rsidRDefault="00B34E9C" w:rsidP="00B34E9C">
      <w:pPr>
        <w:rPr>
          <w:noProof/>
          <w:lang w:val="fr-FR"/>
        </w:rPr>
      </w:pPr>
      <w:r>
        <w:rPr>
          <w:noProof/>
          <w:lang w:val="fr-FR"/>
        </w:rPr>
        <w:t>Vous pouvez soit créer une nouvelle game, soit en rejoindre une autre ( ne pas oublier de cliquer sur Refresh pour actualiser la liste des games ).</w:t>
      </w:r>
      <w:r w:rsidR="008E1F6A">
        <w:rPr>
          <w:noProof/>
          <w:lang w:val="fr-FR"/>
        </w:rPr>
        <w:t xml:space="preserve"> Vous serez alors placé dans un lobby en attente de 3 joueurs, et que le serveur ( le joueur qui a créé la partie ) lance le jeu. Chacun choisit son personnage et c’est parti !!</w:t>
      </w:r>
    </w:p>
    <w:p w:rsidR="004F3A8C" w:rsidRPr="002E3E7D" w:rsidRDefault="00DD4A71">
      <w:pPr>
        <w:pStyle w:val="Titre2"/>
        <w:rPr>
          <w:noProof/>
          <w:lang w:val="fr-FR"/>
        </w:rPr>
      </w:pPr>
      <w:bookmarkStart w:id="2" w:name="_Toc406532127"/>
      <w:r>
        <w:rPr>
          <w:noProof/>
          <w:lang w:val="fr-FR"/>
        </w:rPr>
        <w:t>Présentation du but du jeu</w:t>
      </w:r>
      <w:bookmarkEnd w:id="2"/>
    </w:p>
    <w:p w:rsidR="004F3A8C" w:rsidRDefault="00CC7DBE">
      <w:pPr>
        <w:rPr>
          <w:noProof/>
          <w:lang w:val="fr-FR"/>
        </w:rPr>
      </w:pPr>
      <w:r>
        <w:rPr>
          <w:noProof/>
          <w:lang w:val="fr-FR"/>
        </w:rPr>
        <w:t xml:space="preserve">Le but du jeu est d’arriver à la fin du level en réussisant chacune des énigmes en coopération. </w:t>
      </w:r>
    </w:p>
    <w:p w:rsidR="00CC7DBE" w:rsidRDefault="00CC7DBE">
      <w:pPr>
        <w:rPr>
          <w:noProof/>
          <w:lang w:val="fr-FR"/>
        </w:rPr>
      </w:pPr>
      <w:r>
        <w:rPr>
          <w:noProof/>
          <w:lang w:val="fr-FR"/>
        </w:rPr>
        <w:t>Chaque joueur va définir les actions de son personnage ( se déplacer, sauter, attraper</w:t>
      </w:r>
      <w:r w:rsidR="00741870">
        <w:rPr>
          <w:noProof/>
          <w:lang w:val="fr-FR"/>
        </w:rPr>
        <w:t> , attendre</w:t>
      </w:r>
      <w:r>
        <w:rPr>
          <w:noProof/>
          <w:lang w:val="fr-FR"/>
        </w:rPr>
        <w:t xml:space="preserve"> … ), il pourra faire de même de son coté avec les autres personnages, afin de prévoir ce que son coéquipié fera. Il aura le choix de soit faire une fausse simulation de son coté, ou de prévenir le reste des joueurs qu’il est prêt à lancer la vrai simulation.</w:t>
      </w:r>
    </w:p>
    <w:p w:rsidR="00A24137" w:rsidRDefault="00A24137">
      <w:pPr>
        <w:rPr>
          <w:noProof/>
          <w:lang w:val="fr-FR"/>
        </w:rPr>
      </w:pPr>
    </w:p>
    <w:p w:rsidR="00A24137" w:rsidRDefault="00A24137">
      <w:pPr>
        <w:rPr>
          <w:noProof/>
          <w:lang w:val="fr-FR"/>
        </w:rPr>
      </w:pPr>
    </w:p>
    <w:p w:rsidR="00A24137" w:rsidRDefault="00A24137">
      <w:pPr>
        <w:rPr>
          <w:noProof/>
          <w:lang w:val="fr-FR"/>
        </w:rPr>
      </w:pPr>
    </w:p>
    <w:p w:rsidR="00A24137" w:rsidRPr="002E3E7D" w:rsidRDefault="00A24137">
      <w:pPr>
        <w:rPr>
          <w:noProof/>
          <w:lang w:val="fr-FR"/>
        </w:rPr>
      </w:pPr>
    </w:p>
    <w:p w:rsidR="004F3A8C" w:rsidRPr="002E3E7D" w:rsidRDefault="00DD4A71">
      <w:pPr>
        <w:pStyle w:val="Titre2"/>
        <w:rPr>
          <w:noProof/>
          <w:lang w:val="fr-FR"/>
        </w:rPr>
      </w:pPr>
      <w:bookmarkStart w:id="3" w:name="_Toc406532128"/>
      <w:r>
        <w:rPr>
          <w:noProof/>
          <w:lang w:val="fr-FR"/>
        </w:rPr>
        <w:lastRenderedPageBreak/>
        <w:t>Contôles</w:t>
      </w:r>
      <w:bookmarkEnd w:id="3"/>
    </w:p>
    <w:p w:rsidR="00A24137" w:rsidRDefault="009E4CA9">
      <w:pPr>
        <w:rPr>
          <w:noProof/>
          <w:lang w:val="fr-FR"/>
        </w:rPr>
      </w:pPr>
      <w:r>
        <w:rPr>
          <w:noProof/>
          <w:lang w:val="fr-FR" w:eastAsia="fr-FR"/>
        </w:rPr>
        <w:drawing>
          <wp:inline distT="0" distB="0" distL="0" distR="0" wp14:anchorId="031FFA9B" wp14:editId="7CDDBF1B">
            <wp:extent cx="5343525" cy="3562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3562350"/>
                    </a:xfrm>
                    <a:prstGeom prst="rect">
                      <a:avLst/>
                    </a:prstGeom>
                    <a:noFill/>
                    <a:ln>
                      <a:noFill/>
                    </a:ln>
                  </pic:spPr>
                </pic:pic>
              </a:graphicData>
            </a:graphic>
          </wp:inline>
        </w:drawing>
      </w:r>
    </w:p>
    <w:p w:rsidR="00A24137" w:rsidRDefault="00A24137">
      <w:pPr>
        <w:rPr>
          <w:noProof/>
          <w:lang w:val="fr-FR"/>
        </w:rPr>
      </w:pPr>
      <w:r>
        <w:rPr>
          <w:noProof/>
          <w:lang w:val="fr-FR"/>
        </w:rPr>
        <w:t>1 : Chevalier : Il peut attraper des objets ( ici le cube (</w:t>
      </w:r>
      <w:r w:rsidR="00B95490">
        <w:rPr>
          <w:noProof/>
          <w:lang w:val="fr-FR"/>
        </w:rPr>
        <w:t>5</w:t>
      </w:r>
      <w:r>
        <w:rPr>
          <w:noProof/>
          <w:lang w:val="fr-FR"/>
        </w:rPr>
        <w:t>) ), et grimper dessus.</w:t>
      </w:r>
    </w:p>
    <w:p w:rsidR="00A24137" w:rsidRDefault="00A24137">
      <w:pPr>
        <w:rPr>
          <w:noProof/>
          <w:lang w:val="fr-FR"/>
        </w:rPr>
      </w:pPr>
      <w:r>
        <w:rPr>
          <w:noProof/>
          <w:lang w:val="fr-FR"/>
        </w:rPr>
        <w:t>2 : Archer : Il peut attraper des objets éloignés ( ici la plateforme mobile  ), détruire des objets ( ici les plantes )  et aussi grimper/sauter sur les objets.</w:t>
      </w:r>
    </w:p>
    <w:p w:rsidR="00A24137" w:rsidRDefault="00A24137">
      <w:pPr>
        <w:rPr>
          <w:noProof/>
          <w:lang w:val="fr-FR"/>
        </w:rPr>
      </w:pPr>
      <w:r>
        <w:rPr>
          <w:noProof/>
          <w:lang w:val="fr-FR"/>
        </w:rPr>
        <w:t>3 : Mage : Il peut se teleporter en utilisant les teleporteur</w:t>
      </w:r>
      <w:r w:rsidR="00B95490">
        <w:rPr>
          <w:noProof/>
          <w:lang w:val="fr-FR"/>
        </w:rPr>
        <w:t xml:space="preserve"> (6)</w:t>
      </w:r>
      <w:r>
        <w:rPr>
          <w:noProof/>
          <w:lang w:val="fr-FR"/>
        </w:rPr>
        <w:t>.</w:t>
      </w:r>
    </w:p>
    <w:p w:rsidR="00A24137" w:rsidRPr="002E3E7D" w:rsidRDefault="00A24137">
      <w:pPr>
        <w:rPr>
          <w:noProof/>
          <w:lang w:val="fr-FR"/>
        </w:rPr>
      </w:pPr>
      <w:r>
        <w:rPr>
          <w:noProof/>
          <w:lang w:val="fr-FR"/>
        </w:rPr>
        <w:t>Chacun des sliders (</w:t>
      </w:r>
      <w:r w:rsidR="00B95490">
        <w:rPr>
          <w:noProof/>
          <w:lang w:val="fr-FR"/>
        </w:rPr>
        <w:t>8</w:t>
      </w:r>
      <w:r>
        <w:rPr>
          <w:noProof/>
          <w:lang w:val="fr-FR"/>
        </w:rPr>
        <w:t>) permet de visualiser l’emplacement des actions sur le level. Vous pouvez cliquer dessus afin d’ajouter une action de déplacement. Le personnage se déplacera jusqu’au marqueur. Pour intéragir avec les objets, cliquez dessus</w:t>
      </w:r>
      <w:r w:rsidR="004F1FB2">
        <w:rPr>
          <w:noProof/>
          <w:lang w:val="fr-FR"/>
        </w:rPr>
        <w:t>, un menu apparaitra et vous pourrez ajouter une action. Le bouton Wait</w:t>
      </w:r>
      <w:r w:rsidR="00B95490">
        <w:rPr>
          <w:noProof/>
          <w:lang w:val="fr-FR"/>
        </w:rPr>
        <w:t xml:space="preserve"> (11)</w:t>
      </w:r>
      <w:r w:rsidR="004F1FB2">
        <w:rPr>
          <w:noProof/>
          <w:lang w:val="fr-FR"/>
        </w:rPr>
        <w:t xml:space="preserve"> permet de spécifier à votre personnage d’attendre une certain temps sur place. Pour tester vos actions cliquer sur fake simulation (</w:t>
      </w:r>
      <w:r w:rsidR="00B95490">
        <w:rPr>
          <w:noProof/>
          <w:lang w:val="fr-FR"/>
        </w:rPr>
        <w:t>8</w:t>
      </w:r>
      <w:r w:rsidR="004F1FB2">
        <w:rPr>
          <w:noProof/>
          <w:lang w:val="fr-FR"/>
        </w:rPr>
        <w:t>) à tout moment. Une fois prêt cliquez sur « prêt »</w:t>
      </w:r>
      <w:r w:rsidR="00B95490">
        <w:rPr>
          <w:noProof/>
          <w:lang w:val="fr-FR"/>
        </w:rPr>
        <w:t xml:space="preserve"> (4)</w:t>
      </w:r>
      <w:r w:rsidR="004F1FB2">
        <w:rPr>
          <w:noProof/>
          <w:lang w:val="fr-FR"/>
        </w:rPr>
        <w:t xml:space="preserve"> et attendez que tout le monde le soit.</w:t>
      </w:r>
      <w:r w:rsidR="00B95490">
        <w:rPr>
          <w:noProof/>
          <w:lang w:val="fr-FR"/>
        </w:rPr>
        <w:t xml:space="preserve"> Vous pouvez reset la scène avec le bouton Reset (10).</w:t>
      </w:r>
    </w:p>
    <w:p w:rsidR="004F3A8C" w:rsidRPr="002E3E7D" w:rsidRDefault="00DD4A71">
      <w:pPr>
        <w:pStyle w:val="Titre1"/>
        <w:rPr>
          <w:noProof/>
          <w:lang w:val="fr-FR"/>
        </w:rPr>
      </w:pPr>
      <w:bookmarkStart w:id="4" w:name="_Toc406532129"/>
      <w:r>
        <w:rPr>
          <w:noProof/>
          <w:lang w:val="fr-FR"/>
        </w:rPr>
        <w:lastRenderedPageBreak/>
        <w:t>TODO LIST</w:t>
      </w:r>
      <w:bookmarkEnd w:id="4"/>
    </w:p>
    <w:p w:rsidR="004F3A8C" w:rsidRDefault="005D6005" w:rsidP="005D6005">
      <w:pPr>
        <w:rPr>
          <w:noProof/>
          <w:lang w:val="fr-FR"/>
        </w:rPr>
      </w:pPr>
      <w:r>
        <w:rPr>
          <w:noProof/>
          <w:lang w:val="fr-FR"/>
        </w:rPr>
        <w:t>Ce qui est fait :</w:t>
      </w:r>
    </w:p>
    <w:p w:rsidR="00741870" w:rsidRDefault="00741870" w:rsidP="005D6005">
      <w:pPr>
        <w:pStyle w:val="Paragraphedeliste"/>
        <w:numPr>
          <w:ilvl w:val="0"/>
          <w:numId w:val="8"/>
        </w:numPr>
        <w:rPr>
          <w:noProof/>
          <w:lang w:val="fr-FR"/>
        </w:rPr>
      </w:pPr>
      <w:r>
        <w:rPr>
          <w:noProof/>
          <w:lang w:val="fr-FR"/>
        </w:rPr>
        <w:t>Les menus sont présents.</w:t>
      </w:r>
    </w:p>
    <w:p w:rsidR="005D6005" w:rsidRDefault="005D6005" w:rsidP="005D6005">
      <w:pPr>
        <w:pStyle w:val="Paragraphedeliste"/>
        <w:numPr>
          <w:ilvl w:val="0"/>
          <w:numId w:val="8"/>
        </w:numPr>
        <w:rPr>
          <w:noProof/>
          <w:lang w:val="fr-FR"/>
        </w:rPr>
      </w:pPr>
      <w:r>
        <w:rPr>
          <w:noProof/>
          <w:lang w:val="fr-FR"/>
        </w:rPr>
        <w:t>La gestion du réseau est terminé.</w:t>
      </w:r>
    </w:p>
    <w:p w:rsidR="00741870" w:rsidRDefault="00741870" w:rsidP="005D6005">
      <w:pPr>
        <w:pStyle w:val="Paragraphedeliste"/>
        <w:numPr>
          <w:ilvl w:val="0"/>
          <w:numId w:val="8"/>
        </w:numPr>
        <w:rPr>
          <w:noProof/>
          <w:lang w:val="fr-FR"/>
        </w:rPr>
      </w:pPr>
      <w:r>
        <w:rPr>
          <w:noProof/>
          <w:lang w:val="fr-FR"/>
        </w:rPr>
        <w:t>Ajout d’une gestion de plusieurs game, avec possibilité de la rejoindre ( mini MatchMaking)</w:t>
      </w:r>
    </w:p>
    <w:p w:rsidR="005D6005" w:rsidRDefault="005D6005" w:rsidP="005D6005">
      <w:pPr>
        <w:pStyle w:val="Paragraphedeliste"/>
        <w:numPr>
          <w:ilvl w:val="0"/>
          <w:numId w:val="8"/>
        </w:numPr>
        <w:rPr>
          <w:noProof/>
          <w:lang w:val="fr-FR"/>
        </w:rPr>
      </w:pPr>
      <w:r>
        <w:rPr>
          <w:noProof/>
          <w:lang w:val="fr-FR"/>
        </w:rPr>
        <w:t>Le gameplay est complet.</w:t>
      </w:r>
    </w:p>
    <w:p w:rsidR="006F4055" w:rsidRDefault="006F4055" w:rsidP="005D6005">
      <w:pPr>
        <w:pStyle w:val="Paragraphedeliste"/>
        <w:numPr>
          <w:ilvl w:val="0"/>
          <w:numId w:val="8"/>
        </w:numPr>
        <w:rPr>
          <w:noProof/>
          <w:lang w:val="fr-FR"/>
        </w:rPr>
      </w:pPr>
      <w:r>
        <w:rPr>
          <w:noProof/>
          <w:lang w:val="fr-FR"/>
        </w:rPr>
        <w:t>Système qui gère la listes d’action fonctionne.</w:t>
      </w:r>
    </w:p>
    <w:p w:rsidR="005D6005" w:rsidRDefault="005D6005" w:rsidP="005D6005">
      <w:pPr>
        <w:pStyle w:val="Paragraphedeliste"/>
        <w:numPr>
          <w:ilvl w:val="0"/>
          <w:numId w:val="8"/>
        </w:numPr>
        <w:rPr>
          <w:noProof/>
          <w:lang w:val="fr-FR"/>
        </w:rPr>
      </w:pPr>
      <w:r>
        <w:rPr>
          <w:noProof/>
          <w:lang w:val="fr-FR"/>
        </w:rPr>
        <w:t>Mode multijoueur terminé.</w:t>
      </w:r>
    </w:p>
    <w:p w:rsidR="00213758" w:rsidRDefault="00213758" w:rsidP="005D6005">
      <w:pPr>
        <w:pStyle w:val="Paragraphedeliste"/>
        <w:numPr>
          <w:ilvl w:val="0"/>
          <w:numId w:val="8"/>
        </w:numPr>
        <w:rPr>
          <w:noProof/>
          <w:lang w:val="fr-FR"/>
        </w:rPr>
      </w:pPr>
      <w:r>
        <w:rPr>
          <w:noProof/>
          <w:lang w:val="fr-FR"/>
        </w:rPr>
        <w:t>Résolution des actions terminée</w:t>
      </w:r>
      <w:r w:rsidR="006F4055">
        <w:rPr>
          <w:noProof/>
          <w:lang w:val="fr-FR"/>
        </w:rPr>
        <w:t>, que se soit la simulation offline ou online.</w:t>
      </w:r>
    </w:p>
    <w:p w:rsidR="005D6005" w:rsidRDefault="005D6005" w:rsidP="005D6005">
      <w:pPr>
        <w:ind w:left="360"/>
        <w:rPr>
          <w:noProof/>
          <w:lang w:val="fr-FR"/>
        </w:rPr>
      </w:pPr>
      <w:r>
        <w:rPr>
          <w:noProof/>
          <w:lang w:val="fr-FR"/>
        </w:rPr>
        <w:t>Ce qui reste à faire :</w:t>
      </w:r>
    </w:p>
    <w:p w:rsidR="005D6005" w:rsidRDefault="005D6005" w:rsidP="005D6005">
      <w:pPr>
        <w:pStyle w:val="Paragraphedeliste"/>
        <w:numPr>
          <w:ilvl w:val="0"/>
          <w:numId w:val="8"/>
        </w:numPr>
        <w:rPr>
          <w:noProof/>
          <w:lang w:val="fr-FR"/>
        </w:rPr>
      </w:pPr>
      <w:r>
        <w:rPr>
          <w:noProof/>
          <w:lang w:val="fr-FR"/>
        </w:rPr>
        <w:t>Revoir les sécurités liées aux actions. Afin que certaines actions soient interdites à certains joueurs.</w:t>
      </w:r>
    </w:p>
    <w:p w:rsidR="005D6005" w:rsidRDefault="005D6005" w:rsidP="005D6005">
      <w:pPr>
        <w:pStyle w:val="Paragraphedeliste"/>
        <w:numPr>
          <w:ilvl w:val="0"/>
          <w:numId w:val="8"/>
        </w:numPr>
        <w:rPr>
          <w:noProof/>
          <w:lang w:val="fr-FR"/>
        </w:rPr>
      </w:pPr>
      <w:r>
        <w:rPr>
          <w:noProof/>
          <w:lang w:val="fr-FR"/>
        </w:rPr>
        <w:t>Faire en sorte que des éléments perturbateurs puissents arreter les actions des joueurs.</w:t>
      </w:r>
    </w:p>
    <w:p w:rsidR="005D6005" w:rsidRDefault="005D6005" w:rsidP="005D6005">
      <w:pPr>
        <w:pStyle w:val="Paragraphedeliste"/>
        <w:numPr>
          <w:ilvl w:val="0"/>
          <w:numId w:val="8"/>
        </w:numPr>
        <w:rPr>
          <w:noProof/>
          <w:lang w:val="fr-FR"/>
        </w:rPr>
      </w:pPr>
      <w:r>
        <w:rPr>
          <w:noProof/>
          <w:lang w:val="fr-FR"/>
        </w:rPr>
        <w:t>Revoir le code afin de le rendre propre et performant</w:t>
      </w:r>
      <w:r w:rsidR="00F057F1">
        <w:rPr>
          <w:noProof/>
          <w:lang w:val="fr-FR"/>
        </w:rPr>
        <w:t xml:space="preserve"> ( peut etre passage à un système d’Event )</w:t>
      </w:r>
      <w:r>
        <w:rPr>
          <w:noProof/>
          <w:lang w:val="fr-FR"/>
        </w:rPr>
        <w:t>.</w:t>
      </w:r>
    </w:p>
    <w:p w:rsidR="00741870" w:rsidRDefault="00741870" w:rsidP="005D6005">
      <w:pPr>
        <w:pStyle w:val="Paragraphedeliste"/>
        <w:numPr>
          <w:ilvl w:val="0"/>
          <w:numId w:val="8"/>
        </w:numPr>
        <w:rPr>
          <w:noProof/>
          <w:lang w:val="fr-FR"/>
        </w:rPr>
      </w:pPr>
      <w:r>
        <w:rPr>
          <w:noProof/>
          <w:lang w:val="fr-FR"/>
        </w:rPr>
        <w:t>Ajouter le Win/Lose, nous l’avons pas rajouté pour l’alpha, car il faudrait mettre en place une système de gestion de tour, ce qui manque.</w:t>
      </w:r>
    </w:p>
    <w:p w:rsidR="00741870" w:rsidRDefault="00741870" w:rsidP="005D6005">
      <w:pPr>
        <w:pStyle w:val="Paragraphedeliste"/>
        <w:numPr>
          <w:ilvl w:val="0"/>
          <w:numId w:val="8"/>
        </w:numPr>
        <w:rPr>
          <w:noProof/>
          <w:lang w:val="fr-FR"/>
        </w:rPr>
      </w:pPr>
      <w:r>
        <w:rPr>
          <w:noProof/>
          <w:lang w:val="fr-FR"/>
        </w:rPr>
        <w:t>Amélioration du FeedBack, ainsi qu’une possibilité d’agrandir les sliders sous Android.</w:t>
      </w:r>
    </w:p>
    <w:p w:rsidR="009F1C17" w:rsidRDefault="009F1C17" w:rsidP="005D6005">
      <w:pPr>
        <w:pStyle w:val="Paragraphedeliste"/>
        <w:numPr>
          <w:ilvl w:val="0"/>
          <w:numId w:val="8"/>
        </w:numPr>
        <w:rPr>
          <w:noProof/>
          <w:lang w:val="fr-FR"/>
        </w:rPr>
      </w:pPr>
      <w:r>
        <w:rPr>
          <w:noProof/>
          <w:lang w:val="fr-FR"/>
        </w:rPr>
        <w:t>Régler un problème sous android, le jeu se lance très bien sous un émulateur, mais impossible de l’installer sous un vrai android. Alors que cela fonctionnait il y a peu.</w:t>
      </w:r>
    </w:p>
    <w:p w:rsidR="009F1C17" w:rsidRPr="005D6005" w:rsidRDefault="009F1C17" w:rsidP="005D6005">
      <w:pPr>
        <w:pStyle w:val="Paragraphedeliste"/>
        <w:numPr>
          <w:ilvl w:val="0"/>
          <w:numId w:val="8"/>
        </w:numPr>
        <w:rPr>
          <w:noProof/>
          <w:lang w:val="fr-FR"/>
        </w:rPr>
      </w:pPr>
      <w:r>
        <w:rPr>
          <w:noProof/>
          <w:lang w:val="fr-FR"/>
        </w:rPr>
        <w:t>Améliorer les mouvements des personnages ( déplacement, saut).</w:t>
      </w:r>
      <w:bookmarkStart w:id="5" w:name="_GoBack"/>
      <w:bookmarkEnd w:id="5"/>
    </w:p>
    <w:p w:rsidR="004F3A8C" w:rsidRPr="002E3E7D" w:rsidRDefault="004F3A8C">
      <w:pPr>
        <w:spacing w:before="720"/>
        <w:rPr>
          <w:noProof/>
          <w:lang w:val="fr-FR"/>
        </w:rPr>
      </w:pPr>
    </w:p>
    <w:sectPr w:rsidR="004F3A8C" w:rsidRPr="002E3E7D">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63B" w:rsidRDefault="00E8763B">
      <w:pPr>
        <w:spacing w:after="0" w:line="240" w:lineRule="auto"/>
      </w:pPr>
      <w:r>
        <w:separator/>
      </w:r>
    </w:p>
    <w:p w:rsidR="00E8763B" w:rsidRDefault="00E8763B"/>
    <w:p w:rsidR="00E8763B" w:rsidRDefault="00E8763B"/>
  </w:endnote>
  <w:endnote w:type="continuationSeparator" w:id="0">
    <w:p w:rsidR="00E8763B" w:rsidRDefault="00E8763B">
      <w:pPr>
        <w:spacing w:after="0" w:line="240" w:lineRule="auto"/>
      </w:pPr>
      <w:r>
        <w:continuationSeparator/>
      </w:r>
    </w:p>
    <w:p w:rsidR="00E8763B" w:rsidRDefault="00E8763B"/>
    <w:p w:rsidR="00E8763B" w:rsidRDefault="00E87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63B" w:rsidRDefault="00E8763B">
      <w:pPr>
        <w:spacing w:after="0" w:line="240" w:lineRule="auto"/>
      </w:pPr>
      <w:r>
        <w:separator/>
      </w:r>
    </w:p>
    <w:p w:rsidR="00E8763B" w:rsidRDefault="00E8763B"/>
    <w:p w:rsidR="00E8763B" w:rsidRDefault="00E8763B"/>
  </w:footnote>
  <w:footnote w:type="continuationSeparator" w:id="0">
    <w:p w:rsidR="00E8763B" w:rsidRDefault="00E8763B">
      <w:pPr>
        <w:spacing w:after="0" w:line="240" w:lineRule="auto"/>
      </w:pPr>
      <w:r>
        <w:continuationSeparator/>
      </w:r>
    </w:p>
    <w:p w:rsidR="00E8763B" w:rsidRDefault="00E8763B"/>
    <w:p w:rsidR="00E8763B" w:rsidRDefault="00E876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C7EAC" w:rsidRPr="002E3E7D">
      <w:trPr>
        <w:trHeight w:hRule="exact" w:val="720"/>
        <w:jc w:val="right"/>
      </w:trPr>
      <w:tc>
        <w:tcPr>
          <w:tcW w:w="2088" w:type="dxa"/>
          <w:vAlign w:val="bottom"/>
        </w:tcPr>
        <w:p w:rsidR="001C7EAC" w:rsidRDefault="001C7EAC">
          <w:pPr>
            <w:pStyle w:val="Page"/>
          </w:pPr>
        </w:p>
      </w:tc>
      <w:tc>
        <w:tcPr>
          <w:tcW w:w="288" w:type="dxa"/>
          <w:shd w:val="clear" w:color="auto" w:fill="auto"/>
          <w:vAlign w:val="bottom"/>
        </w:tcPr>
        <w:p w:rsidR="001C7EAC" w:rsidRDefault="001C7EAC"/>
      </w:tc>
      <w:tc>
        <w:tcPr>
          <w:tcW w:w="8424" w:type="dxa"/>
          <w:vAlign w:val="bottom"/>
        </w:tcPr>
        <w:p w:rsidR="001C7EAC" w:rsidRPr="002E3E7D" w:rsidRDefault="001C7EAC">
          <w:pPr>
            <w:pStyle w:val="Titredinformations"/>
            <w:rPr>
              <w:noProof/>
              <w:lang w:val="fr-FR"/>
            </w:rPr>
          </w:pPr>
          <w:r w:rsidRPr="002E3E7D">
            <w:rPr>
              <w:noProof/>
              <w:lang w:val="fr-FR"/>
            </w:rPr>
            <w:t>Table des matières</w:t>
          </w:r>
        </w:p>
      </w:tc>
    </w:tr>
    <w:tr w:rsidR="001C7EAC">
      <w:trPr>
        <w:trHeight w:hRule="exact" w:val="86"/>
        <w:jc w:val="right"/>
      </w:trPr>
      <w:tc>
        <w:tcPr>
          <w:tcW w:w="2088" w:type="dxa"/>
          <w:shd w:val="clear" w:color="auto" w:fill="000000" w:themeFill="text1"/>
        </w:tcPr>
        <w:p w:rsidR="001C7EAC" w:rsidRDefault="001C7EAC">
          <w:pPr>
            <w:pStyle w:val="En-tte"/>
          </w:pPr>
        </w:p>
      </w:tc>
      <w:tc>
        <w:tcPr>
          <w:tcW w:w="288" w:type="dxa"/>
          <w:shd w:val="clear" w:color="auto" w:fill="auto"/>
        </w:tcPr>
        <w:p w:rsidR="001C7EAC" w:rsidRDefault="001C7EAC">
          <w:pPr>
            <w:pStyle w:val="En-tte"/>
          </w:pPr>
        </w:p>
      </w:tc>
      <w:tc>
        <w:tcPr>
          <w:tcW w:w="8424" w:type="dxa"/>
          <w:shd w:val="clear" w:color="auto" w:fill="000000" w:themeFill="text1"/>
        </w:tcPr>
        <w:p w:rsidR="001C7EAC" w:rsidRDefault="001C7EAC">
          <w:pPr>
            <w:pStyle w:val="En-tte"/>
          </w:pPr>
        </w:p>
      </w:tc>
    </w:tr>
  </w:tbl>
  <w:p w:rsidR="001C7EAC" w:rsidRDefault="001C7E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C7EAC" w:rsidRPr="005C1D29">
      <w:trPr>
        <w:trHeight w:hRule="exact" w:val="720"/>
        <w:jc w:val="right"/>
      </w:trPr>
      <w:tc>
        <w:tcPr>
          <w:tcW w:w="2088" w:type="dxa"/>
          <w:vAlign w:val="bottom"/>
        </w:tcPr>
        <w:p w:rsidR="001C7EAC" w:rsidRDefault="001C7EAC">
          <w:pPr>
            <w:pStyle w:val="Page"/>
          </w:pPr>
          <w:r>
            <w:rPr>
              <w:lang w:val="fr-FR"/>
            </w:rPr>
            <w:t xml:space="preserve">Pg. </w:t>
          </w:r>
          <w:r>
            <w:fldChar w:fldCharType="begin"/>
          </w:r>
          <w:r>
            <w:instrText>Page \# 0#</w:instrText>
          </w:r>
          <w:r>
            <w:fldChar w:fldCharType="separate"/>
          </w:r>
          <w:r w:rsidR="009F1C17">
            <w:t>02</w:t>
          </w:r>
          <w:r>
            <w:fldChar w:fldCharType="end"/>
          </w:r>
        </w:p>
      </w:tc>
      <w:tc>
        <w:tcPr>
          <w:tcW w:w="288" w:type="dxa"/>
          <w:vAlign w:val="bottom"/>
        </w:tcPr>
        <w:p w:rsidR="001C7EAC" w:rsidRDefault="001C7EAC"/>
      </w:tc>
      <w:tc>
        <w:tcPr>
          <w:tcW w:w="8424" w:type="dxa"/>
          <w:vAlign w:val="bottom"/>
        </w:tcPr>
        <w:p w:rsidR="001C7EAC" w:rsidRPr="00A45330" w:rsidRDefault="001C7EAC">
          <w:pPr>
            <w:pStyle w:val="Titredinformations"/>
            <w:rPr>
              <w:lang w:val="fr-FR"/>
            </w:rPr>
          </w:pPr>
        </w:p>
      </w:tc>
    </w:tr>
    <w:tr w:rsidR="001C7EAC" w:rsidRPr="005C1D29">
      <w:trPr>
        <w:trHeight w:hRule="exact" w:val="86"/>
        <w:jc w:val="right"/>
      </w:trPr>
      <w:tc>
        <w:tcPr>
          <w:tcW w:w="2088" w:type="dxa"/>
          <w:shd w:val="clear" w:color="auto" w:fill="000000" w:themeFill="text1"/>
        </w:tcPr>
        <w:p w:rsidR="001C7EAC" w:rsidRPr="00A45330" w:rsidRDefault="001C7EAC">
          <w:pPr>
            <w:rPr>
              <w:sz w:val="10"/>
              <w:lang w:val="fr-FR"/>
            </w:rPr>
          </w:pPr>
        </w:p>
      </w:tc>
      <w:tc>
        <w:tcPr>
          <w:tcW w:w="288" w:type="dxa"/>
        </w:tcPr>
        <w:p w:rsidR="001C7EAC" w:rsidRPr="00A45330" w:rsidRDefault="001C7EAC">
          <w:pPr>
            <w:rPr>
              <w:sz w:val="10"/>
              <w:lang w:val="fr-FR"/>
            </w:rPr>
          </w:pPr>
        </w:p>
      </w:tc>
      <w:tc>
        <w:tcPr>
          <w:tcW w:w="8424" w:type="dxa"/>
          <w:shd w:val="clear" w:color="auto" w:fill="000000" w:themeFill="text1"/>
        </w:tcPr>
        <w:p w:rsidR="001C7EAC" w:rsidRPr="00A45330" w:rsidRDefault="001C7EAC">
          <w:pPr>
            <w:rPr>
              <w:sz w:val="10"/>
              <w:lang w:val="fr-FR"/>
            </w:rPr>
          </w:pPr>
        </w:p>
      </w:tc>
    </w:tr>
  </w:tbl>
  <w:p w:rsidR="001C7EAC" w:rsidRPr="00A45330" w:rsidRDefault="001C7EAC">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nsid w:val="2EA3522F"/>
    <w:multiLevelType w:val="hybridMultilevel"/>
    <w:tmpl w:val="73505708"/>
    <w:lvl w:ilvl="0" w:tplc="C45ECFC6">
      <w:start w:val="13"/>
      <w:numFmt w:val="bullet"/>
      <w:lvlText w:val="-"/>
      <w:lvlJc w:val="left"/>
      <w:pPr>
        <w:ind w:left="564" w:hanging="360"/>
      </w:pPr>
      <w:rPr>
        <w:rFonts w:ascii="Arial" w:eastAsiaTheme="majorEastAsia" w:hAnsi="Arial" w:cs="Arial" w:hint="default"/>
        <w:color w:val="auto"/>
      </w:rPr>
    </w:lvl>
    <w:lvl w:ilvl="1" w:tplc="040C0003" w:tentative="1">
      <w:start w:val="1"/>
      <w:numFmt w:val="bullet"/>
      <w:lvlText w:val="o"/>
      <w:lvlJc w:val="left"/>
      <w:pPr>
        <w:ind w:left="1284" w:hanging="360"/>
      </w:pPr>
      <w:rPr>
        <w:rFonts w:ascii="Courier New" w:hAnsi="Courier New" w:cs="Courier New" w:hint="default"/>
      </w:rPr>
    </w:lvl>
    <w:lvl w:ilvl="2" w:tplc="040C0005" w:tentative="1">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2">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936"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375ABB"/>
    <w:multiLevelType w:val="hybridMultilevel"/>
    <w:tmpl w:val="0FDEFCB2"/>
    <w:lvl w:ilvl="0" w:tplc="70F4D828">
      <w:start w:val="13"/>
      <w:numFmt w:val="bullet"/>
      <w:lvlText w:val="-"/>
      <w:lvlJc w:val="left"/>
      <w:pPr>
        <w:ind w:left="432" w:hanging="360"/>
      </w:pPr>
      <w:rPr>
        <w:rFonts w:ascii="Arial" w:eastAsiaTheme="majorEastAsia" w:hAnsi="Arial" w:cs="Arial" w:hint="default"/>
        <w:color w:val="auto"/>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4">
    <w:nsid w:val="4FD84778"/>
    <w:multiLevelType w:val="hybridMultilevel"/>
    <w:tmpl w:val="7BAAB50A"/>
    <w:lvl w:ilvl="0" w:tplc="4BBAAD94">
      <w:start w:val="1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14"/>
    <w:rsid w:val="00061FD2"/>
    <w:rsid w:val="00131EB2"/>
    <w:rsid w:val="00175E50"/>
    <w:rsid w:val="001C7EAC"/>
    <w:rsid w:val="00213758"/>
    <w:rsid w:val="00227BC8"/>
    <w:rsid w:val="00281C80"/>
    <w:rsid w:val="002E3E7D"/>
    <w:rsid w:val="002F1011"/>
    <w:rsid w:val="003202E2"/>
    <w:rsid w:val="0034644D"/>
    <w:rsid w:val="00390B02"/>
    <w:rsid w:val="003F4B9E"/>
    <w:rsid w:val="00414AC8"/>
    <w:rsid w:val="00454C87"/>
    <w:rsid w:val="0046442D"/>
    <w:rsid w:val="00474C39"/>
    <w:rsid w:val="004F1FB2"/>
    <w:rsid w:val="004F3A8C"/>
    <w:rsid w:val="005967CB"/>
    <w:rsid w:val="005C1D29"/>
    <w:rsid w:val="005D6005"/>
    <w:rsid w:val="006E4111"/>
    <w:rsid w:val="006F4055"/>
    <w:rsid w:val="00741870"/>
    <w:rsid w:val="00747A82"/>
    <w:rsid w:val="00786903"/>
    <w:rsid w:val="00795480"/>
    <w:rsid w:val="00844F67"/>
    <w:rsid w:val="008571C0"/>
    <w:rsid w:val="008723E7"/>
    <w:rsid w:val="008B057D"/>
    <w:rsid w:val="008D181B"/>
    <w:rsid w:val="008E1F6A"/>
    <w:rsid w:val="008E40AA"/>
    <w:rsid w:val="009562D6"/>
    <w:rsid w:val="00966441"/>
    <w:rsid w:val="009722B1"/>
    <w:rsid w:val="009D67B2"/>
    <w:rsid w:val="009E4CA9"/>
    <w:rsid w:val="009F1C17"/>
    <w:rsid w:val="00A23D3B"/>
    <w:rsid w:val="00A24137"/>
    <w:rsid w:val="00A45330"/>
    <w:rsid w:val="00A8057F"/>
    <w:rsid w:val="00AA753C"/>
    <w:rsid w:val="00B34E9C"/>
    <w:rsid w:val="00B634CE"/>
    <w:rsid w:val="00B95490"/>
    <w:rsid w:val="00BE768B"/>
    <w:rsid w:val="00C51740"/>
    <w:rsid w:val="00C804B6"/>
    <w:rsid w:val="00CB1409"/>
    <w:rsid w:val="00CC7DBE"/>
    <w:rsid w:val="00D71C9B"/>
    <w:rsid w:val="00D73E14"/>
    <w:rsid w:val="00D970EC"/>
    <w:rsid w:val="00DD4A71"/>
    <w:rsid w:val="00E67ECA"/>
    <w:rsid w:val="00E8763B"/>
    <w:rsid w:val="00F057F1"/>
    <w:rsid w:val="00F10758"/>
    <w:rsid w:val="00F30727"/>
    <w:rsid w:val="00F45D58"/>
    <w:rsid w:val="00FC676F"/>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425B133-ECF5-4E9D-A76A-7DA275DF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paragraph" w:styleId="Paragraphedeliste">
    <w:name w:val="List Paragraph"/>
    <w:basedOn w:val="Normal"/>
    <w:uiPriority w:val="34"/>
    <w:qFormat/>
    <w:rsid w:val="003202E2"/>
    <w:pPr>
      <w:ind w:left="720"/>
      <w:contextualSpacing/>
    </w:pPr>
  </w:style>
  <w:style w:type="paragraph" w:styleId="TM2">
    <w:name w:val="toc 2"/>
    <w:basedOn w:val="Normal"/>
    <w:next w:val="Normal"/>
    <w:autoRedefine/>
    <w:uiPriority w:val="39"/>
    <w:unhideWhenUsed/>
    <w:rsid w:val="00AA753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Rapport%20annuel%20(conception%20Rouge%20et%20no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DC1865BB48BE86D091A356ECA710"/>
        <w:category>
          <w:name w:val="Général"/>
          <w:gallery w:val="placeholder"/>
        </w:category>
        <w:types>
          <w:type w:val="bbPlcHdr"/>
        </w:types>
        <w:behaviors>
          <w:behavior w:val="content"/>
        </w:behaviors>
        <w:guid w:val="{DDC307B5-228D-4E1D-9C18-E3D302E56F0F}"/>
      </w:docPartPr>
      <w:docPartBody>
        <w:p w:rsidR="001F7B0A" w:rsidRDefault="00DB6DD3">
          <w:pPr>
            <w:pStyle w:val="AD87DC1865BB48BE86D091A356ECA710"/>
          </w:pPr>
          <w:r w:rsidRPr="00C51740">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0D"/>
    <w:rsid w:val="001F7B0A"/>
    <w:rsid w:val="0042790D"/>
    <w:rsid w:val="008A5C93"/>
    <w:rsid w:val="009B5B14"/>
    <w:rsid w:val="00DB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02F075B56B246A9ACE2C36F48345D4A">
    <w:name w:val="402F075B56B246A9ACE2C36F48345D4A"/>
  </w:style>
  <w:style w:type="paragraph" w:customStyle="1" w:styleId="0C93A76D11374600928A9ECCC9A8D342">
    <w:name w:val="0C93A76D11374600928A9ECCC9A8D342"/>
  </w:style>
  <w:style w:type="paragraph" w:customStyle="1" w:styleId="E8E1ADF5DCB34D038CDA8C471072767A">
    <w:name w:val="E8E1ADF5DCB34D038CDA8C471072767A"/>
  </w:style>
  <w:style w:type="paragraph" w:customStyle="1" w:styleId="D49B5EAB17544B4BBA4FF77843A480DA">
    <w:name w:val="D49B5EAB17544B4BBA4FF77843A480DA"/>
  </w:style>
  <w:style w:type="paragraph" w:customStyle="1" w:styleId="F3AE4C31B0D84C4FA34A6D07C0673117">
    <w:name w:val="F3AE4C31B0D84C4FA34A6D07C0673117"/>
  </w:style>
  <w:style w:type="paragraph" w:customStyle="1" w:styleId="A99D4A66AEBC4B2E8F7856D9CD061BF0">
    <w:name w:val="A99D4A66AEBC4B2E8F7856D9CD061BF0"/>
  </w:style>
  <w:style w:type="paragraph" w:customStyle="1" w:styleId="E5BBAAC75F0A4E27AA632E2FA6D92C1D">
    <w:name w:val="E5BBAAC75F0A4E27AA632E2FA6D92C1D"/>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85104EAD65D743EDAA4570E870395DA8">
    <w:name w:val="85104EAD65D743EDAA4570E870395DA8"/>
  </w:style>
  <w:style w:type="paragraph" w:customStyle="1" w:styleId="CDC14C0FEE1B4D45935125CCC5BAD666">
    <w:name w:val="CDC14C0FEE1B4D45935125CCC5BAD666"/>
  </w:style>
  <w:style w:type="paragraph" w:customStyle="1" w:styleId="CD56E914D3894EDC9F53F5AF05CE3CBA">
    <w:name w:val="CD56E914D3894EDC9F53F5AF05CE3CBA"/>
  </w:style>
  <w:style w:type="paragraph" w:customStyle="1" w:styleId="764FE4E3D7BC4C8D835E735CAC616242">
    <w:name w:val="764FE4E3D7BC4C8D835E735CAC616242"/>
  </w:style>
  <w:style w:type="paragraph" w:customStyle="1" w:styleId="B46D31001D8547C0AF9B693CE5DF3379">
    <w:name w:val="B46D31001D8547C0AF9B693CE5DF3379"/>
  </w:style>
  <w:style w:type="paragraph" w:customStyle="1" w:styleId="914AF41903C84BA49F287F061466AD3F">
    <w:name w:val="914AF41903C84BA49F287F061466AD3F"/>
  </w:style>
  <w:style w:type="paragraph" w:customStyle="1" w:styleId="637EB21315A34B3F8B3D6FBB85CA96D5">
    <w:name w:val="637EB21315A34B3F8B3D6FBB85CA96D5"/>
  </w:style>
  <w:style w:type="paragraph" w:customStyle="1" w:styleId="076F6F2B429C4FED9EB5E5862CBAD97E">
    <w:name w:val="076F6F2B429C4FED9EB5E5862CBAD97E"/>
  </w:style>
  <w:style w:type="character" w:styleId="lev">
    <w:name w:val="Strong"/>
    <w:basedOn w:val="Policepardfaut"/>
    <w:uiPriority w:val="10"/>
    <w:qFormat/>
    <w:rPr>
      <w:b/>
      <w:bCs/>
    </w:rPr>
  </w:style>
  <w:style w:type="paragraph" w:customStyle="1" w:styleId="6055DC8B7627484A943335EA8066E02E">
    <w:name w:val="6055DC8B7627484A943335EA8066E02E"/>
  </w:style>
  <w:style w:type="paragraph" w:customStyle="1" w:styleId="6D789131B3264A68A51DE23057AC6F96">
    <w:name w:val="6D789131B3264A68A51DE23057AC6F96"/>
  </w:style>
  <w:style w:type="paragraph" w:customStyle="1" w:styleId="28C169003B8440FB868906B9FE38AE66">
    <w:name w:val="28C169003B8440FB868906B9FE38AE66"/>
  </w:style>
  <w:style w:type="paragraph" w:customStyle="1" w:styleId="453544584CC2414AADE1B302BFF67AEE">
    <w:name w:val="453544584CC2414AADE1B302BFF67AEE"/>
  </w:style>
  <w:style w:type="paragraph" w:customStyle="1" w:styleId="EAE79DD26B3348069726D184ADD57466">
    <w:name w:val="EAE79DD26B3348069726D184ADD57466"/>
  </w:style>
  <w:style w:type="paragraph" w:customStyle="1" w:styleId="74ED851613844277AFC74FE431A58B14">
    <w:name w:val="74ED851613844277AFC74FE431A58B14"/>
  </w:style>
  <w:style w:type="paragraph" w:customStyle="1" w:styleId="FC434F7A00444A25A3C204C8C2E28E61">
    <w:name w:val="FC434F7A00444A25A3C204C8C2E28E61"/>
  </w:style>
  <w:style w:type="paragraph" w:customStyle="1" w:styleId="A862D2EA4F394014953195DBA013D3AD">
    <w:name w:val="A862D2EA4F394014953195DBA013D3AD"/>
  </w:style>
  <w:style w:type="paragraph" w:customStyle="1" w:styleId="D2D9CAAB9CE8425EBCB4377414C4008F">
    <w:name w:val="D2D9CAAB9CE8425EBCB4377414C4008F"/>
  </w:style>
  <w:style w:type="paragraph" w:customStyle="1" w:styleId="7CE4ACA91D9549DCAFF857A504F3EB2B">
    <w:name w:val="7CE4ACA91D9549DCAFF857A504F3EB2B"/>
  </w:style>
  <w:style w:type="paragraph" w:customStyle="1" w:styleId="71259922418A4BEC87065D2835D77667">
    <w:name w:val="71259922418A4BEC87065D2835D77667"/>
  </w:style>
  <w:style w:type="paragraph" w:customStyle="1" w:styleId="D46D795B873D42439FA6281A1330D95E">
    <w:name w:val="D46D795B873D42439FA6281A1330D95E"/>
  </w:style>
  <w:style w:type="paragraph" w:customStyle="1" w:styleId="EF4411FD28114451909D23C29818E60B">
    <w:name w:val="EF4411FD28114451909D23C29818E60B"/>
  </w:style>
  <w:style w:type="paragraph" w:customStyle="1" w:styleId="E04A46E645B74892BA9EDA5715C9DC5F">
    <w:name w:val="E04A46E645B74892BA9EDA5715C9DC5F"/>
  </w:style>
  <w:style w:type="paragraph" w:customStyle="1" w:styleId="AF7F02F667F94248AFA77ABE6B969003">
    <w:name w:val="AF7F02F667F94248AFA77ABE6B969003"/>
  </w:style>
  <w:style w:type="paragraph" w:customStyle="1" w:styleId="A614C71F093E484EB4AAB5D52213A392">
    <w:name w:val="A614C71F093E484EB4AAB5D52213A392"/>
  </w:style>
  <w:style w:type="paragraph" w:customStyle="1" w:styleId="73720B8761394294802EBE46266B2F1A">
    <w:name w:val="73720B8761394294802EBE46266B2F1A"/>
  </w:style>
  <w:style w:type="paragraph" w:customStyle="1" w:styleId="AA9AEF9DA388458EA26EA0E4F54A3A29">
    <w:name w:val="AA9AEF9DA388458EA26EA0E4F54A3A29"/>
  </w:style>
  <w:style w:type="paragraph" w:customStyle="1" w:styleId="AD87DC1865BB48BE86D091A356ECA710">
    <w:name w:val="AD87DC1865BB48BE86D091A356ECA710"/>
  </w:style>
  <w:style w:type="paragraph" w:customStyle="1" w:styleId="79CAC3438AFC4874810263ADB2C388B2">
    <w:name w:val="79CAC3438AFC4874810263ADB2C388B2"/>
  </w:style>
  <w:style w:type="paragraph" w:customStyle="1" w:styleId="1E610ADB4D954BB99A8BBFDD6DA4497D">
    <w:name w:val="1E610ADB4D954BB99A8BBFDD6DA4497D"/>
  </w:style>
  <w:style w:type="paragraph" w:customStyle="1" w:styleId="8BF61989A0E24FD5844A8CCAEA928080">
    <w:name w:val="8BF61989A0E24FD5844A8CCAEA928080"/>
    <w:rsid w:val="00427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C9C1B6B1-5E34-44DC-8942-14B4ADBA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noire).dotx</Template>
  <TotalTime>111</TotalTime>
  <Pages>6</Pages>
  <Words>540</Words>
  <Characters>2975</Characters>
  <Application>Microsoft Office Word</Application>
  <DocSecurity>0</DocSecurity>
  <Lines>24</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BHR</vt:lpstr>
      <vt:lpstr/>
      <vt:lpstr/>
    </vt:vector>
  </TitlesOfParts>
  <Company>ESGI</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BHR</dc:title>
  <dc:creator>maxime helaine</dc:creator>
  <cp:keywords/>
  <cp:lastModifiedBy>maxime helaine</cp:lastModifiedBy>
  <cp:revision>19</cp:revision>
  <dcterms:created xsi:type="dcterms:W3CDTF">2014-12-16T13:13:00Z</dcterms:created>
  <dcterms:modified xsi:type="dcterms:W3CDTF">2014-12-16T21:30:00Z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